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516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326"/>
      </w:tblGrid>
      <w:tr w:rsidR="00692703" w:rsidRPr="00001DBE" w14:paraId="6FEF5F2F" w14:textId="77777777" w:rsidTr="00001DBE">
        <w:trPr>
          <w:trHeight w:hRule="exact" w:val="2701"/>
        </w:trPr>
        <w:tc>
          <w:tcPr>
            <w:tcW w:w="9326" w:type="dxa"/>
            <w:tcMar>
              <w:top w:w="0" w:type="dxa"/>
              <w:bottom w:w="0" w:type="dxa"/>
            </w:tcMar>
          </w:tcPr>
          <w:p w14:paraId="5007B4CA" w14:textId="2F46297F" w:rsidR="00692703" w:rsidRPr="00FD7C80" w:rsidRDefault="00001DBE" w:rsidP="00913946">
            <w:pPr>
              <w:pStyle w:val="Ttulo"/>
            </w:pPr>
            <w:r>
              <w:t>Victor Manuel</w:t>
            </w:r>
            <w:r w:rsidR="00692703" w:rsidRPr="00FD7C80">
              <w:rPr>
                <w:lang w:bidi="es-ES"/>
              </w:rPr>
              <w:t xml:space="preserve"> </w:t>
            </w:r>
            <w:r>
              <w:rPr>
                <w:rStyle w:val="nfasisintenso"/>
              </w:rPr>
              <w:t>Helguero SAco</w:t>
            </w:r>
          </w:p>
          <w:p w14:paraId="49E1779E" w14:textId="77777777" w:rsidR="00001DBE" w:rsidRDefault="00001DBE" w:rsidP="00913946">
            <w:pPr>
              <w:pStyle w:val="Informacindecontacto"/>
              <w:contextualSpacing w:val="0"/>
            </w:pPr>
          </w:p>
          <w:p w14:paraId="20D3CC07" w14:textId="77777777" w:rsidR="00001DBE" w:rsidRDefault="00001DBE" w:rsidP="00913946">
            <w:pPr>
              <w:pStyle w:val="Informacindecontacto"/>
              <w:contextualSpacing w:val="0"/>
            </w:pPr>
          </w:p>
          <w:p w14:paraId="52AF79EE" w14:textId="766AC82F" w:rsidR="00692703" w:rsidRPr="00FD7C80" w:rsidRDefault="00001DBE" w:rsidP="00913946">
            <w:pPr>
              <w:pStyle w:val="Informacindecontacto"/>
              <w:contextualSpacing w:val="0"/>
            </w:pPr>
            <w:r w:rsidRPr="00001DBE">
              <w:t xml:space="preserve">Segundo </w:t>
            </w:r>
            <w:proofErr w:type="spellStart"/>
            <w:r w:rsidRPr="00001DBE">
              <w:t>M</w:t>
            </w:r>
            <w:r>
              <w:t>i</w:t>
            </w:r>
            <w:r w:rsidRPr="00001DBE">
              <w:t>nchan</w:t>
            </w:r>
            <w:proofErr w:type="spellEnd"/>
            <w:r w:rsidRPr="00001DBE">
              <w:t xml:space="preserve"> 140, Dpto. 202</w:t>
            </w:r>
            <w:r>
              <w:t xml:space="preserve"> La Aurora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1556393A4A174C039782DB82DD67717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r>
              <w:t>987611080</w:t>
            </w:r>
          </w:p>
          <w:p w14:paraId="30E5836B" w14:textId="0FADD542" w:rsidR="00692703" w:rsidRPr="00001DBE" w:rsidRDefault="00001DBE" w:rsidP="00913946">
            <w:pPr>
              <w:pStyle w:val="nfasisenlainformacindecontacto"/>
              <w:contextualSpacing w:val="0"/>
              <w:rPr>
                <w:lang w:val="es-PE"/>
              </w:rPr>
            </w:pPr>
            <w:r w:rsidRPr="00001DBE">
              <w:rPr>
                <w:lang w:val="es-PE"/>
              </w:rPr>
              <w:t>vmhs1998@gmail.com</w:t>
            </w:r>
            <w:r w:rsidR="00692703" w:rsidRPr="00001DBE">
              <w:rPr>
                <w:lang w:val="es-PE"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759871761"/>
                <w:placeholder>
                  <w:docPart w:val="E04B0A102C7E45AC93D28F9AFB7EF1B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001DBE">
                  <w:rPr>
                    <w:lang w:val="es-PE" w:bidi="es-ES"/>
                  </w:rPr>
                  <w:t>·</w:t>
                </w:r>
              </w:sdtContent>
            </w:sdt>
            <w:r w:rsidR="00692703" w:rsidRPr="00001DBE">
              <w:rPr>
                <w:lang w:val="es-PE" w:bidi="es-ES"/>
              </w:rPr>
              <w:t xml:space="preserve"> </w:t>
            </w:r>
            <w:proofErr w:type="spellStart"/>
            <w:r>
              <w:t>victorhelguero.me</w:t>
            </w:r>
            <w:proofErr w:type="spellEnd"/>
          </w:p>
        </w:tc>
      </w:tr>
      <w:tr w:rsidR="009571D8" w:rsidRPr="00FD7C80" w14:paraId="65220D7A" w14:textId="77777777" w:rsidTr="00001DBE">
        <w:trPr>
          <w:trHeight w:val="1082"/>
        </w:trPr>
        <w:tc>
          <w:tcPr>
            <w:tcW w:w="9326" w:type="dxa"/>
            <w:tcMar>
              <w:top w:w="432" w:type="dxa"/>
            </w:tcMar>
          </w:tcPr>
          <w:p w14:paraId="7239CCB2" w14:textId="0216013A" w:rsidR="00001DBE" w:rsidRPr="00001DBE" w:rsidRDefault="00001DBE" w:rsidP="00001DBE">
            <w:pPr>
              <w:shd w:val="clear" w:color="auto" w:fill="F8F9FA"/>
              <w:spacing w:after="100" w:afterAutospacing="1"/>
              <w:rPr>
                <w:lang w:bidi="es-ES"/>
              </w:rPr>
            </w:pPr>
            <w:r w:rsidRPr="00001DBE">
              <w:rPr>
                <w:lang w:bidi="es-ES"/>
              </w:rPr>
              <w:t xml:space="preserve">Soy un estudiante de la carrera de administración de empresas de la universidad de Piura, actualmente me encuentro en el </w:t>
            </w:r>
            <w:r w:rsidRPr="00001DBE">
              <w:rPr>
                <w:lang w:bidi="es-ES"/>
              </w:rPr>
              <w:t>séptimo</w:t>
            </w:r>
            <w:r w:rsidRPr="00001DBE">
              <w:rPr>
                <w:lang w:bidi="es-ES"/>
              </w:rPr>
              <w:t xml:space="preserve"> ciclo y pienso especializarme en la rama de negocios digitales. Tengo 22 años y soy de Lima.</w:t>
            </w:r>
          </w:p>
          <w:p w14:paraId="09F8F19C" w14:textId="77777777" w:rsidR="00001DBE" w:rsidRPr="00001DBE" w:rsidRDefault="00001DBE" w:rsidP="00001DBE">
            <w:pPr>
              <w:shd w:val="clear" w:color="auto" w:fill="F8F9FA"/>
              <w:spacing w:after="100" w:afterAutospacing="1"/>
              <w:rPr>
                <w:lang w:bidi="es-ES"/>
              </w:rPr>
            </w:pPr>
          </w:p>
          <w:p w14:paraId="2E6EB157" w14:textId="3EFF7254" w:rsidR="00001DBE" w:rsidRPr="00001DBE" w:rsidRDefault="00001DBE" w:rsidP="00001DBE">
            <w:pPr>
              <w:shd w:val="clear" w:color="auto" w:fill="F8F9FA"/>
              <w:spacing w:after="100" w:afterAutospacing="1"/>
              <w:rPr>
                <w:lang w:bidi="es-ES"/>
              </w:rPr>
            </w:pPr>
            <w:r w:rsidRPr="00001DBE">
              <w:rPr>
                <w:lang w:bidi="es-ES"/>
              </w:rPr>
              <w:t>Estudié</w:t>
            </w:r>
            <w:r w:rsidRPr="00001DBE">
              <w:rPr>
                <w:lang w:bidi="es-ES"/>
              </w:rPr>
              <w:t xml:space="preserve"> en el colegio Carmelitas, donde desde chico participé en actividades extracurriculares deportivas.</w:t>
            </w:r>
          </w:p>
          <w:p w14:paraId="7D7EC67E" w14:textId="77777777" w:rsidR="00001DBE" w:rsidRPr="00001DBE" w:rsidRDefault="00001DBE" w:rsidP="00001DBE">
            <w:pPr>
              <w:shd w:val="clear" w:color="auto" w:fill="F8F9FA"/>
              <w:spacing w:after="100" w:afterAutospacing="1"/>
              <w:rPr>
                <w:lang w:bidi="es-ES"/>
              </w:rPr>
            </w:pPr>
          </w:p>
          <w:p w14:paraId="67962700" w14:textId="2E59AEDC" w:rsidR="00001DBE" w:rsidRPr="00001DBE" w:rsidRDefault="00001DBE" w:rsidP="00001DBE">
            <w:pPr>
              <w:shd w:val="clear" w:color="auto" w:fill="F8F9FA"/>
              <w:spacing w:after="100" w:afterAutospacing="1"/>
              <w:rPr>
                <w:lang w:bidi="es-ES"/>
              </w:rPr>
            </w:pPr>
            <w:r w:rsidRPr="00001DBE">
              <w:rPr>
                <w:lang w:bidi="es-ES"/>
              </w:rPr>
              <w:t>Me gustan las computadoras y la tecnología y desde chico he experimentado haciendo juegos y programas. También me gusta el deporte, en especial el atletismo (he participado en varios campeonatos a nivel de Lima y Nacional. Fui campeón de la copa ADECORE y obtuve el tercer lugar en el campeonato nacional de atletismo en la disciplina de 110 metros con vallas.) y montar bicicleta. Soy bastante hábil con la mecánica y me gusta siempre aprender cosas nuevas, si hay algo que no puedo hacer busco la forma de aprenderlo.</w:t>
            </w:r>
          </w:p>
          <w:p w14:paraId="419608CF" w14:textId="77777777" w:rsidR="00001DBE" w:rsidRPr="00001DBE" w:rsidRDefault="00001DBE" w:rsidP="00001DBE">
            <w:pPr>
              <w:shd w:val="clear" w:color="auto" w:fill="F8F9FA"/>
              <w:spacing w:after="100" w:afterAutospacing="1"/>
              <w:rPr>
                <w:lang w:bidi="es-ES"/>
              </w:rPr>
            </w:pPr>
          </w:p>
          <w:p w14:paraId="06632763" w14:textId="77777777" w:rsidR="00001DBE" w:rsidRPr="00001DBE" w:rsidRDefault="00001DBE" w:rsidP="00001DBE">
            <w:pPr>
              <w:shd w:val="clear" w:color="auto" w:fill="F8F9FA"/>
              <w:spacing w:after="100" w:afterAutospacing="1"/>
              <w:rPr>
                <w:lang w:bidi="es-ES"/>
              </w:rPr>
            </w:pPr>
            <w:r w:rsidRPr="00001DBE">
              <w:rPr>
                <w:lang w:bidi="es-ES"/>
              </w:rPr>
              <w:t xml:space="preserve">Actualmente tengo un emprendimiento digital, he desarrollado un programa de facturación electrónica y punto de venta para restaurantes, orientado al manejo de </w:t>
            </w:r>
            <w:proofErr w:type="spellStart"/>
            <w:r w:rsidRPr="00001DBE">
              <w:rPr>
                <w:lang w:bidi="es-ES"/>
              </w:rPr>
              <w:t>delivery</w:t>
            </w:r>
            <w:proofErr w:type="spellEnd"/>
            <w:r w:rsidRPr="00001DBE">
              <w:rPr>
                <w:lang w:bidi="es-ES"/>
              </w:rPr>
              <w:t>.</w:t>
            </w:r>
          </w:p>
          <w:p w14:paraId="4D237A92" w14:textId="6CB940CB" w:rsidR="001755A8" w:rsidRPr="00001DBE" w:rsidRDefault="001755A8" w:rsidP="00913946">
            <w:pPr>
              <w:contextualSpacing w:val="0"/>
              <w:rPr>
                <w:lang w:val="es-PE"/>
              </w:rPr>
            </w:pPr>
          </w:p>
        </w:tc>
      </w:tr>
    </w:tbl>
    <w:p w14:paraId="666BE460" w14:textId="77777777" w:rsidR="004E01EB" w:rsidRPr="00FD7C80" w:rsidRDefault="00B563D8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02EBC8989E3948B1AE436624236BCC27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14:paraId="2477348F" w14:textId="77777777" w:rsidTr="00D66A52">
        <w:tc>
          <w:tcPr>
            <w:tcW w:w="9355" w:type="dxa"/>
          </w:tcPr>
          <w:p w14:paraId="542515A9" w14:textId="20EE23B7" w:rsidR="001D0BF1" w:rsidRPr="00FD7C80" w:rsidRDefault="00300E9D" w:rsidP="001D0BF1">
            <w:pPr>
              <w:pStyle w:val="Ttulo3"/>
              <w:contextualSpacing w:val="0"/>
              <w:outlineLvl w:val="2"/>
            </w:pPr>
            <w:r>
              <w:t>Enero 2017 – abril 2017</w:t>
            </w:r>
          </w:p>
          <w:p w14:paraId="2DBCC59E" w14:textId="67FCD766" w:rsidR="001D0BF1" w:rsidRPr="00FD7C80" w:rsidRDefault="00300E9D" w:rsidP="001D0BF1">
            <w:pPr>
              <w:pStyle w:val="Ttulo2"/>
              <w:contextualSpacing w:val="0"/>
              <w:outlineLvl w:val="1"/>
            </w:pPr>
            <w:r>
              <w:t>Interprete ingles espanol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Interpretia</w:t>
            </w:r>
          </w:p>
          <w:p w14:paraId="3DF61457" w14:textId="265D47D5" w:rsidR="001E3120" w:rsidRPr="00FD7C80" w:rsidRDefault="00300E9D" w:rsidP="001D0BF1">
            <w:pPr>
              <w:contextualSpacing w:val="0"/>
            </w:pPr>
            <w:proofErr w:type="spellStart"/>
            <w:r w:rsidRPr="00300E9D">
              <w:t>Interpretia</w:t>
            </w:r>
            <w:proofErr w:type="spellEnd"/>
            <w:r w:rsidRPr="00300E9D">
              <w:t xml:space="preserve"> es una empresa que brinda servicios de traducción </w:t>
            </w:r>
            <w:r w:rsidR="00BF60BC">
              <w:t>en</w:t>
            </w:r>
            <w:r w:rsidRPr="00300E9D">
              <w:t xml:space="preserve"> tiempo real de llamadas telefónicas para distintas empresas en Estados Unidos y entidades gubernamentales tales como el servicio de respuesta rápida del 911, entidades policiales, bancos, telecomunicaciones, etc.</w:t>
            </w:r>
          </w:p>
        </w:tc>
      </w:tr>
      <w:tr w:rsidR="00F61DF9" w:rsidRPr="00FD7C80" w14:paraId="35AD9A6B" w14:textId="77777777" w:rsidTr="00F61DF9">
        <w:tc>
          <w:tcPr>
            <w:tcW w:w="9355" w:type="dxa"/>
            <w:tcMar>
              <w:top w:w="216" w:type="dxa"/>
            </w:tcMar>
          </w:tcPr>
          <w:p w14:paraId="0C281B75" w14:textId="7AFED02E" w:rsidR="00F61DF9" w:rsidRPr="00FD7C80" w:rsidRDefault="00300E9D" w:rsidP="00F61DF9">
            <w:pPr>
              <w:pStyle w:val="Ttulo3"/>
              <w:contextualSpacing w:val="0"/>
              <w:outlineLvl w:val="2"/>
            </w:pPr>
            <w:r>
              <w:t>enero 2018</w:t>
            </w:r>
            <w:r w:rsidR="00F61DF9" w:rsidRPr="00FD7C80">
              <w:rPr>
                <w:lang w:bidi="es-ES"/>
              </w:rPr>
              <w:t xml:space="preserve"> – </w:t>
            </w:r>
            <w:r>
              <w:t>abril 2018</w:t>
            </w:r>
          </w:p>
          <w:p w14:paraId="79B2123F" w14:textId="49BF2231" w:rsidR="00F61DF9" w:rsidRPr="00FD7C80" w:rsidRDefault="00300E9D" w:rsidP="00F61DF9">
            <w:pPr>
              <w:pStyle w:val="Ttulo2"/>
              <w:contextualSpacing w:val="0"/>
              <w:outlineLvl w:val="1"/>
            </w:pPr>
            <w:r>
              <w:t>representante de atencion al publico</w:t>
            </w:r>
            <w:r w:rsidR="00F61DF9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grupo educativo discovery</w:t>
            </w:r>
          </w:p>
          <w:p w14:paraId="3F72E450" w14:textId="40582A54" w:rsidR="00F61DF9" w:rsidRPr="00FD7C80" w:rsidRDefault="00300E9D" w:rsidP="00F61DF9">
            <w:r w:rsidRPr="00300E9D">
              <w:t>Trabajé el verano del 2018 en el instituto de cocina Discovery ubicado en el centro de Lima en el área de admisión.</w:t>
            </w:r>
          </w:p>
        </w:tc>
      </w:tr>
    </w:tbl>
    <w:sdt>
      <w:sdtPr>
        <w:alias w:val="Educación:"/>
        <w:tag w:val="Formación:"/>
        <w:id w:val="-1908763273"/>
        <w:placeholder>
          <w:docPart w:val="52D961BE81E84C73B83D256F5DC8064D"/>
        </w:placeholder>
        <w:temporary/>
        <w:showingPlcHdr/>
        <w15:appearance w15:val="hidden"/>
      </w:sdtPr>
      <w:sdtEndPr/>
      <w:sdtContent>
        <w:p w14:paraId="6009CE0A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30C55185" w14:textId="77777777" w:rsidTr="00300E9D">
        <w:tc>
          <w:tcPr>
            <w:tcW w:w="8958" w:type="dxa"/>
          </w:tcPr>
          <w:p w14:paraId="7332474C" w14:textId="7D0599FC" w:rsidR="001D0BF1" w:rsidRPr="00FD7C80" w:rsidRDefault="00001DBE" w:rsidP="001D0BF1">
            <w:pPr>
              <w:pStyle w:val="Ttulo3"/>
              <w:contextualSpacing w:val="0"/>
              <w:outlineLvl w:val="2"/>
            </w:pPr>
            <w:r>
              <w:t>2017 – a la fecha</w:t>
            </w:r>
          </w:p>
          <w:p w14:paraId="6AE61D80" w14:textId="26630C23" w:rsidR="001D0BF1" w:rsidRPr="00FD7C80" w:rsidRDefault="00001DBE" w:rsidP="001D0BF1">
            <w:pPr>
              <w:pStyle w:val="Ttulo2"/>
              <w:contextualSpacing w:val="0"/>
              <w:outlineLvl w:val="1"/>
            </w:pPr>
            <w:r>
              <w:t>Administracion de Empresas</w:t>
            </w:r>
            <w:r w:rsidR="001D0BF1" w:rsidRPr="00FD7C80">
              <w:rPr>
                <w:lang w:bidi="es-ES"/>
              </w:rPr>
              <w:t xml:space="preserve">, </w:t>
            </w:r>
            <w:sdt>
              <w:sdtPr>
                <w:rPr>
                  <w:rStyle w:val="Referenciasutil"/>
                </w:rPr>
                <w:alias w:val="Escriba la universidad 1:"/>
                <w:tag w:val="Escriba la universidad 1:"/>
                <w:id w:val="-1275936649"/>
                <w:placeholder>
                  <w:docPart w:val="C9CCB95CE005452CB45523F4E0395FD8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b/>
                  <w:smallCaps w:val="0"/>
                  <w:color w:val="1D824C" w:themeColor="accent1"/>
                </w:rPr>
              </w:sdtEndPr>
              <w:sdtContent>
                <w:r w:rsidR="001D0BF1" w:rsidRPr="00FD7C80">
                  <w:rPr>
                    <w:rStyle w:val="Referenciasutil"/>
                    <w:lang w:bidi="es-ES"/>
                  </w:rPr>
                  <w:t>Universidad</w:t>
                </w:r>
              </w:sdtContent>
            </w:sdt>
            <w:r>
              <w:rPr>
                <w:rStyle w:val="Referenciasutil"/>
              </w:rPr>
              <w:t xml:space="preserve"> de piura</w:t>
            </w:r>
          </w:p>
          <w:p w14:paraId="1906B11C" w14:textId="69853C0B" w:rsidR="007538DC" w:rsidRPr="00FD7C80" w:rsidRDefault="00001DBE" w:rsidP="007538DC">
            <w:pPr>
              <w:contextualSpacing w:val="0"/>
            </w:pPr>
            <w:r>
              <w:t xml:space="preserve">Inicialmente </w:t>
            </w:r>
            <w:r w:rsidR="00300E9D">
              <w:t>ingresé</w:t>
            </w:r>
            <w:r>
              <w:t xml:space="preserve"> a la carrera de ingeniería industrial y de sistemas</w:t>
            </w:r>
            <w:r w:rsidR="00300E9D">
              <w:t>, luego de un a</w:t>
            </w:r>
            <w:r w:rsidR="00BF60BC" w:rsidRPr="00BF60BC">
              <w:t>ñ</w:t>
            </w:r>
            <w:r w:rsidR="00300E9D">
              <w:t>o, decidí cambiar de carrera a administración de empresas.</w:t>
            </w:r>
          </w:p>
        </w:tc>
      </w:tr>
      <w:tr w:rsidR="00F61DF9" w:rsidRPr="00FD7C80" w14:paraId="2B4E0E40" w14:textId="77777777" w:rsidTr="00300E9D">
        <w:trPr>
          <w:trHeight w:val="1183"/>
        </w:trPr>
        <w:tc>
          <w:tcPr>
            <w:tcW w:w="8958" w:type="dxa"/>
            <w:tcMar>
              <w:top w:w="216" w:type="dxa"/>
            </w:tcMar>
          </w:tcPr>
          <w:p w14:paraId="1CD526B2" w14:textId="3149A464" w:rsidR="00F61DF9" w:rsidRPr="00FD7C80" w:rsidRDefault="00300E9D" w:rsidP="00F61DF9">
            <w:pPr>
              <w:pStyle w:val="Ttulo3"/>
              <w:contextualSpacing w:val="0"/>
              <w:outlineLvl w:val="2"/>
            </w:pPr>
            <w:r>
              <w:lastRenderedPageBreak/>
              <w:t>2006 - 2016</w:t>
            </w:r>
          </w:p>
          <w:p w14:paraId="2F3BFC62" w14:textId="1FEE426D" w:rsidR="00F61DF9" w:rsidRPr="00300E9D" w:rsidRDefault="00300E9D" w:rsidP="00300E9D">
            <w:pPr>
              <w:pStyle w:val="Ttulo2"/>
              <w:contextualSpacing w:val="0"/>
              <w:rPr>
                <w:u w:val="single"/>
              </w:rPr>
            </w:pPr>
            <w:r>
              <w:t>Secundaria</w:t>
            </w:r>
            <w:r w:rsidR="00F61DF9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Nuestra senora del carmen - Carmlitas</w:t>
            </w:r>
          </w:p>
        </w:tc>
      </w:tr>
    </w:tbl>
    <w:p w14:paraId="38261EED" w14:textId="6DABC55E" w:rsidR="00300E9D" w:rsidRPr="00FD7C80" w:rsidRDefault="00300E9D" w:rsidP="00300E9D">
      <w:pPr>
        <w:pStyle w:val="Ttulo1"/>
      </w:pPr>
      <w:r>
        <w:t>Certificados y talleres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300E9D" w:rsidRPr="00300E9D" w14:paraId="6A827A33" w14:textId="77777777" w:rsidTr="00675631">
        <w:tc>
          <w:tcPr>
            <w:tcW w:w="9355" w:type="dxa"/>
          </w:tcPr>
          <w:p w14:paraId="297D3C25" w14:textId="02EB9D53" w:rsidR="00300E9D" w:rsidRPr="00300E9D" w:rsidRDefault="00300E9D" w:rsidP="00675631">
            <w:pPr>
              <w:pStyle w:val="Ttulo3"/>
              <w:contextualSpacing w:val="0"/>
              <w:outlineLvl w:val="2"/>
              <w:rPr>
                <w:lang w:val="en-US"/>
              </w:rPr>
            </w:pPr>
            <w:r w:rsidRPr="00300E9D">
              <w:rPr>
                <w:lang w:val="en-US"/>
              </w:rPr>
              <w:t>2014</w:t>
            </w:r>
          </w:p>
          <w:p w14:paraId="77CC0FAE" w14:textId="6C3A8A1D" w:rsidR="00300E9D" w:rsidRPr="00300E9D" w:rsidRDefault="00300E9D" w:rsidP="00300E9D">
            <w:pPr>
              <w:pStyle w:val="Ttulo2"/>
              <w:contextualSpacing w:val="0"/>
              <w:rPr>
                <w:lang w:val="en-US"/>
              </w:rPr>
            </w:pPr>
            <w:r w:rsidRPr="00300E9D">
              <w:rPr>
                <w:lang w:val="en-US"/>
              </w:rPr>
              <w:t>Taller de Coaching “Life Lima 20”</w:t>
            </w:r>
          </w:p>
        </w:tc>
      </w:tr>
      <w:tr w:rsidR="00300E9D" w:rsidRPr="00FD7C80" w14:paraId="52CF902A" w14:textId="77777777" w:rsidTr="00675631">
        <w:tc>
          <w:tcPr>
            <w:tcW w:w="9355" w:type="dxa"/>
            <w:tcMar>
              <w:top w:w="216" w:type="dxa"/>
            </w:tcMar>
          </w:tcPr>
          <w:p w14:paraId="2A96D743" w14:textId="0DF3268C" w:rsidR="00300E9D" w:rsidRPr="00FD7C80" w:rsidRDefault="00300E9D" w:rsidP="00675631">
            <w:pPr>
              <w:pStyle w:val="Ttulo3"/>
              <w:contextualSpacing w:val="0"/>
              <w:outlineLvl w:val="2"/>
            </w:pPr>
            <w:r>
              <w:t>2015</w:t>
            </w:r>
          </w:p>
          <w:p w14:paraId="0B839AA0" w14:textId="1BC46434" w:rsidR="00300E9D" w:rsidRPr="00300E9D" w:rsidRDefault="00300E9D" w:rsidP="00300E9D">
            <w:pPr>
              <w:pStyle w:val="Ttulo2"/>
              <w:contextualSpacing w:val="0"/>
              <w:rPr>
                <w:lang w:val="es-PE"/>
              </w:rPr>
            </w:pPr>
            <w:r w:rsidRPr="00300E9D">
              <w:rPr>
                <w:lang w:val="es-PE"/>
              </w:rPr>
              <w:t>Certificado de Microsoft Office Word</w:t>
            </w:r>
            <w:r w:rsidRPr="00300E9D">
              <w:rPr>
                <w:lang w:val="es-PE" w:bidi="es-ES"/>
              </w:rPr>
              <w:t xml:space="preserve">, </w:t>
            </w:r>
            <w:r w:rsidRPr="00300E9D">
              <w:rPr>
                <w:rStyle w:val="Referenciasutil"/>
                <w:lang w:val="es-PE"/>
              </w:rPr>
              <w:t>nota sobres</w:t>
            </w:r>
            <w:r>
              <w:rPr>
                <w:rStyle w:val="Referenciasutil"/>
                <w:lang w:val="es-PE"/>
              </w:rPr>
              <w:t>aliente</w:t>
            </w:r>
          </w:p>
        </w:tc>
      </w:tr>
      <w:tr w:rsidR="00915732" w:rsidRPr="00FD7C80" w14:paraId="0767ADB7" w14:textId="77777777" w:rsidTr="00675631">
        <w:tc>
          <w:tcPr>
            <w:tcW w:w="9355" w:type="dxa"/>
            <w:tcMar>
              <w:top w:w="216" w:type="dxa"/>
            </w:tcMar>
          </w:tcPr>
          <w:p w14:paraId="39F5E78E" w14:textId="77777777" w:rsidR="00915732" w:rsidRPr="00FD7C80" w:rsidRDefault="00915732" w:rsidP="00915732">
            <w:pPr>
              <w:pStyle w:val="Ttulo3"/>
              <w:contextualSpacing w:val="0"/>
              <w:outlineLvl w:val="2"/>
            </w:pPr>
            <w:r>
              <w:t>2015</w:t>
            </w:r>
          </w:p>
          <w:p w14:paraId="67B0DEFE" w14:textId="1888F1EE" w:rsidR="00915732" w:rsidRPr="00915732" w:rsidRDefault="00915732" w:rsidP="00915732">
            <w:pPr>
              <w:pStyle w:val="Ttulo2"/>
              <w:rPr>
                <w:bCs/>
              </w:rPr>
            </w:pPr>
            <w:r>
              <w:rPr>
                <w:bCs/>
                <w:lang w:val="es-PE"/>
              </w:rPr>
              <w:t>CERTIFICADO DE MICROSOFT OFFICE EXCEL</w:t>
            </w:r>
            <w:r w:rsidRPr="00915732">
              <w:rPr>
                <w:bCs/>
                <w:lang w:val="es-PE"/>
              </w:rPr>
              <w:t xml:space="preserve">, </w:t>
            </w:r>
            <w:r w:rsidRPr="00915732">
              <w:rPr>
                <w:rStyle w:val="Referenciasutil"/>
                <w:smallCaps w:val="0"/>
                <w:lang w:val="es-PE"/>
              </w:rPr>
              <w:t>nota sobresaliente</w:t>
            </w:r>
          </w:p>
        </w:tc>
      </w:tr>
      <w:tr w:rsidR="00915732" w:rsidRPr="00FD7C80" w14:paraId="684FF252" w14:textId="77777777" w:rsidTr="00675631">
        <w:tc>
          <w:tcPr>
            <w:tcW w:w="9355" w:type="dxa"/>
            <w:tcMar>
              <w:top w:w="216" w:type="dxa"/>
            </w:tcMar>
          </w:tcPr>
          <w:p w14:paraId="6D44CE1F" w14:textId="77777777" w:rsidR="00915732" w:rsidRDefault="00915732" w:rsidP="00915732">
            <w:pPr>
              <w:pStyle w:val="Ttulo3"/>
              <w:outlineLvl w:val="2"/>
            </w:pPr>
            <w:r>
              <w:t>2019</w:t>
            </w:r>
          </w:p>
          <w:p w14:paraId="71D08A20" w14:textId="3DB9F0C4" w:rsidR="00915732" w:rsidRDefault="00915732" w:rsidP="00915732">
            <w:pPr>
              <w:pStyle w:val="Ttulo2"/>
            </w:pPr>
            <w:r>
              <w:t xml:space="preserve">php 7.0 APLICATION DEVELOPER, </w:t>
            </w:r>
            <w:r w:rsidRPr="00915732">
              <w:rPr>
                <w:rStyle w:val="Referenciasutil"/>
                <w:lang w:val="es-PE"/>
              </w:rPr>
              <w:t>CIBERTEC</w:t>
            </w:r>
          </w:p>
        </w:tc>
      </w:tr>
    </w:tbl>
    <w:p w14:paraId="64B31DFB" w14:textId="77777777" w:rsidR="00300E9D" w:rsidRDefault="00300E9D" w:rsidP="00486277">
      <w:pPr>
        <w:pStyle w:val="Ttulo1"/>
      </w:pPr>
    </w:p>
    <w:p w14:paraId="6C856E23" w14:textId="627420A2" w:rsidR="00486277" w:rsidRPr="00FD7C80" w:rsidRDefault="00915732" w:rsidP="00486277">
      <w:pPr>
        <w:pStyle w:val="Ttulo1"/>
      </w:pPr>
      <w:r>
        <w:t>iDIOMAS</w:t>
      </w:r>
    </w:p>
    <w:tbl>
      <w:tblPr>
        <w:tblStyle w:val="Tablaconcuadrcula"/>
        <w:tblW w:w="244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</w:tblGrid>
      <w:tr w:rsidR="00915732" w:rsidRPr="00FD7C80" w14:paraId="3235CD6D" w14:textId="77777777" w:rsidTr="00915732">
        <w:tc>
          <w:tcPr>
            <w:tcW w:w="4410" w:type="dxa"/>
          </w:tcPr>
          <w:p w14:paraId="6AF8DB6A" w14:textId="5E38B906" w:rsidR="00915732" w:rsidRPr="00915732" w:rsidRDefault="00915732" w:rsidP="00915732">
            <w:pPr>
              <w:pStyle w:val="Listaconvietas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INGLES - </w:t>
            </w:r>
            <w:r w:rsidRPr="00915732">
              <w:rPr>
                <w:lang w:val="en-US"/>
              </w:rPr>
              <w:t>Harrow House International College.</w:t>
            </w:r>
            <w:r w:rsidR="00BF60BC">
              <w:rPr>
                <w:lang w:val="en-US"/>
              </w:rPr>
              <w:t xml:space="preserve"> INGLATERRA</w:t>
            </w:r>
            <w:r w:rsidRPr="00915732">
              <w:rPr>
                <w:lang w:val="en-US"/>
              </w:rPr>
              <w:t xml:space="preserve"> (Nivel </w:t>
            </w:r>
            <w:proofErr w:type="spellStart"/>
            <w:r w:rsidRPr="00915732">
              <w:rPr>
                <w:lang w:val="en-US"/>
              </w:rPr>
              <w:t>intermedio</w:t>
            </w:r>
            <w:proofErr w:type="spellEnd"/>
            <w:r w:rsidRPr="00915732">
              <w:rPr>
                <w:lang w:val="en-US"/>
              </w:rPr>
              <w:t xml:space="preserve"> superior.)</w:t>
            </w:r>
          </w:p>
        </w:tc>
      </w:tr>
    </w:tbl>
    <w:sdt>
      <w:sdtPr>
        <w:alias w:val="Actividades:"/>
        <w:tag w:val="Actividades:"/>
        <w:id w:val="1223332893"/>
        <w:placeholder>
          <w:docPart w:val="48DC2CBCF2B8450F87A7C6C9A827FA18"/>
        </w:placeholder>
        <w:temporary/>
        <w:showingPlcHdr/>
        <w15:appearance w15:val="hidden"/>
      </w:sdtPr>
      <w:sdtEndPr/>
      <w:sdtContent>
        <w:p w14:paraId="5516AECE" w14:textId="77777777" w:rsidR="00AD782D" w:rsidRPr="00FD7C80" w:rsidRDefault="0062312F" w:rsidP="0062312F">
          <w:pPr>
            <w:pStyle w:val="Ttulo1"/>
          </w:pPr>
          <w:r w:rsidRPr="00FD7C80">
            <w:rPr>
              <w:lang w:bidi="es-ES"/>
            </w:rPr>
            <w:t>Actividades</w:t>
          </w:r>
        </w:p>
      </w:sdtContent>
    </w:sdt>
    <w:p w14:paraId="5711FF09" w14:textId="77777777" w:rsidR="00915732" w:rsidRDefault="00915732" w:rsidP="00915732">
      <w:pPr>
        <w:pStyle w:val="Ttulo2"/>
      </w:pPr>
      <w:r>
        <w:t>Deportista Atletismo:</w:t>
      </w:r>
    </w:p>
    <w:p w14:paraId="6871E1CC" w14:textId="145E8F85" w:rsidR="00915732" w:rsidRPr="00915732" w:rsidRDefault="00915732" w:rsidP="00915732">
      <w:pPr>
        <w:ind w:firstLine="720"/>
        <w:rPr>
          <w:rFonts w:eastAsiaTheme="majorEastAsia"/>
          <w:b/>
          <w:caps/>
          <w:color w:val="1D824C" w:themeColor="accent1"/>
          <w:sz w:val="26"/>
          <w:szCs w:val="26"/>
        </w:rPr>
      </w:pPr>
      <w:r w:rsidRPr="00915732">
        <w:rPr>
          <w:rFonts w:eastAsiaTheme="majorEastAsia"/>
          <w:b/>
          <w:caps/>
          <w:szCs w:val="24"/>
        </w:rPr>
        <w:t>2013 – 2017</w:t>
      </w:r>
      <w:r>
        <w:tab/>
      </w:r>
      <w:r w:rsidRPr="00915732">
        <w:rPr>
          <w:rFonts w:eastAsiaTheme="majorEastAsia"/>
          <w:b/>
          <w:caps/>
          <w:color w:val="1D824C" w:themeColor="accent1"/>
          <w:sz w:val="26"/>
          <w:szCs w:val="26"/>
        </w:rPr>
        <w:t>Selección Regatas.</w:t>
      </w:r>
    </w:p>
    <w:p w14:paraId="73F02DAB" w14:textId="4CABC232" w:rsidR="00915732" w:rsidRDefault="00915732" w:rsidP="00915732">
      <w:pPr>
        <w:ind w:firstLine="720"/>
      </w:pPr>
      <w:r w:rsidRPr="00915732">
        <w:rPr>
          <w:rFonts w:eastAsiaTheme="majorEastAsia"/>
          <w:b/>
          <w:caps/>
          <w:szCs w:val="24"/>
        </w:rPr>
        <w:t>2010 – 2013</w:t>
      </w:r>
      <w:r>
        <w:tab/>
      </w:r>
      <w:r w:rsidRPr="00915732">
        <w:rPr>
          <w:rFonts w:eastAsiaTheme="majorEastAsia"/>
          <w:b/>
          <w:caps/>
          <w:color w:val="1D824C" w:themeColor="accent1"/>
          <w:sz w:val="26"/>
          <w:szCs w:val="26"/>
        </w:rPr>
        <w:t>Selección colegio Carmelitas.</w:t>
      </w:r>
    </w:p>
    <w:p w14:paraId="216599ED" w14:textId="77777777" w:rsidR="00915732" w:rsidRDefault="00915732" w:rsidP="00915732">
      <w:pPr>
        <w:ind w:firstLine="720"/>
      </w:pPr>
    </w:p>
    <w:p w14:paraId="6014DBCD" w14:textId="7BE1D2EC" w:rsidR="00915732" w:rsidRDefault="00915732" w:rsidP="00915732">
      <w:pPr>
        <w:pStyle w:val="Ttulo2"/>
        <w:ind w:firstLine="720"/>
      </w:pPr>
      <w:r>
        <w:t>Reconocimientos destacados.</w:t>
      </w:r>
    </w:p>
    <w:p w14:paraId="1B4129DB" w14:textId="77777777" w:rsidR="00915732" w:rsidRDefault="00915732" w:rsidP="00915732">
      <w:pPr>
        <w:pStyle w:val="Ttulo2"/>
      </w:pPr>
    </w:p>
    <w:p w14:paraId="2DEF7CFE" w14:textId="77777777" w:rsidR="00915732" w:rsidRDefault="00915732" w:rsidP="00915732">
      <w:pPr>
        <w:ind w:firstLine="720"/>
      </w:pPr>
      <w:r>
        <w:t>Campeón ADECORE 2013, 2014, 2015</w:t>
      </w:r>
    </w:p>
    <w:p w14:paraId="623CF75D" w14:textId="0A5253A4" w:rsidR="00B51D1B" w:rsidRDefault="00915732" w:rsidP="00915732">
      <w:pPr>
        <w:ind w:firstLine="720"/>
      </w:pPr>
      <w:r>
        <w:t>Tercer Puesto Campeonato nacional Juvenil.</w:t>
      </w:r>
    </w:p>
    <w:p w14:paraId="44B5CBD7" w14:textId="77777777" w:rsidR="00915732" w:rsidRPr="00FD7C80" w:rsidRDefault="00915732" w:rsidP="00915732"/>
    <w:sectPr w:rsidR="00915732" w:rsidRPr="00FD7C80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890D3" w14:textId="77777777" w:rsidR="00B563D8" w:rsidRDefault="00B563D8" w:rsidP="0068194B">
      <w:r>
        <w:separator/>
      </w:r>
    </w:p>
    <w:p w14:paraId="6FF8DFB7" w14:textId="77777777" w:rsidR="00B563D8" w:rsidRDefault="00B563D8"/>
    <w:p w14:paraId="39AB735B" w14:textId="77777777" w:rsidR="00B563D8" w:rsidRDefault="00B563D8"/>
  </w:endnote>
  <w:endnote w:type="continuationSeparator" w:id="0">
    <w:p w14:paraId="08EEB4EC" w14:textId="77777777" w:rsidR="00B563D8" w:rsidRDefault="00B563D8" w:rsidP="0068194B">
      <w:r>
        <w:continuationSeparator/>
      </w:r>
    </w:p>
    <w:p w14:paraId="489F7BF4" w14:textId="77777777" w:rsidR="00B563D8" w:rsidRDefault="00B563D8"/>
    <w:p w14:paraId="29632A27" w14:textId="77777777" w:rsidR="00B563D8" w:rsidRDefault="00B563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DA18FD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370EA" w14:textId="77777777" w:rsidR="00B563D8" w:rsidRDefault="00B563D8" w:rsidP="0068194B">
      <w:r>
        <w:separator/>
      </w:r>
    </w:p>
    <w:p w14:paraId="6CCF789A" w14:textId="77777777" w:rsidR="00B563D8" w:rsidRDefault="00B563D8"/>
    <w:p w14:paraId="6E52A39A" w14:textId="77777777" w:rsidR="00B563D8" w:rsidRDefault="00B563D8"/>
  </w:footnote>
  <w:footnote w:type="continuationSeparator" w:id="0">
    <w:p w14:paraId="10D77D1F" w14:textId="77777777" w:rsidR="00B563D8" w:rsidRDefault="00B563D8" w:rsidP="0068194B">
      <w:r>
        <w:continuationSeparator/>
      </w:r>
    </w:p>
    <w:p w14:paraId="35E7DB10" w14:textId="77777777" w:rsidR="00B563D8" w:rsidRDefault="00B563D8"/>
    <w:p w14:paraId="1ACBD59F" w14:textId="77777777" w:rsidR="00B563D8" w:rsidRDefault="00B563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76170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C131FC" wp14:editId="47A744F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B931A53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BE"/>
    <w:rsid w:val="000001EF"/>
    <w:rsid w:val="00001DBE"/>
    <w:rsid w:val="00007322"/>
    <w:rsid w:val="00007728"/>
    <w:rsid w:val="00024584"/>
    <w:rsid w:val="00024730"/>
    <w:rsid w:val="00055E95"/>
    <w:rsid w:val="0007021F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0E9D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7077"/>
    <w:rsid w:val="008A6538"/>
    <w:rsid w:val="008C7056"/>
    <w:rsid w:val="008F3B14"/>
    <w:rsid w:val="00901899"/>
    <w:rsid w:val="0090344B"/>
    <w:rsid w:val="00905715"/>
    <w:rsid w:val="0091321E"/>
    <w:rsid w:val="00913946"/>
    <w:rsid w:val="00915732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563D8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0BC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0AB9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EC4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0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AppData\Local\Microsoft\Office\16.0\DTS\es-ES%7b2D030AD5-3196-4BB7-B7D6-6CBA3B23996E%7d\%7b52334553-98AF-4FE1-9A53-7C40D397CA0B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556393A4A174C039782DB82DD677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4A6DE-1ABE-4A97-9092-8DD8B78F0D2B}"/>
      </w:docPartPr>
      <w:docPartBody>
        <w:p w:rsidR="00000000" w:rsidRDefault="00544069">
          <w:pPr>
            <w:pStyle w:val="1556393A4A174C039782DB82DD67717C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E04B0A102C7E45AC93D28F9AFB7EF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B8628-C76A-4F54-B4C5-8095D8F460F6}"/>
      </w:docPartPr>
      <w:docPartBody>
        <w:p w:rsidR="00000000" w:rsidRDefault="00544069">
          <w:pPr>
            <w:pStyle w:val="E04B0A102C7E45AC93D28F9AFB7EF1B6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02EBC8989E3948B1AE436624236BC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E6693-FECE-4513-82A1-0ED04BC85AB7}"/>
      </w:docPartPr>
      <w:docPartBody>
        <w:p w:rsidR="00000000" w:rsidRDefault="00544069">
          <w:pPr>
            <w:pStyle w:val="02EBC8989E3948B1AE436624236BCC27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52D961BE81E84C73B83D256F5DC80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B137A-BFE8-48F9-BF2E-22655AEABB46}"/>
      </w:docPartPr>
      <w:docPartBody>
        <w:p w:rsidR="00000000" w:rsidRDefault="00544069">
          <w:pPr>
            <w:pStyle w:val="52D961BE81E84C73B83D256F5DC8064D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C9CCB95CE005452CB45523F4E0395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A4BF4-9117-4BE7-8B9F-DF18E288072B}"/>
      </w:docPartPr>
      <w:docPartBody>
        <w:p w:rsidR="00000000" w:rsidRDefault="00544069">
          <w:pPr>
            <w:pStyle w:val="C9CCB95CE005452CB45523F4E0395FD8"/>
          </w:pPr>
          <w:r w:rsidRPr="00FD7C80">
            <w:rPr>
              <w:rStyle w:val="Referenciasutil"/>
              <w:lang w:bidi="es-ES"/>
            </w:rPr>
            <w:t>Universidad</w:t>
          </w:r>
        </w:p>
      </w:docPartBody>
    </w:docPart>
    <w:docPart>
      <w:docPartPr>
        <w:name w:val="48DC2CBCF2B8450F87A7C6C9A827F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7EBFE-C816-4174-96B3-B465E769233B}"/>
      </w:docPartPr>
      <w:docPartBody>
        <w:p w:rsidR="00000000" w:rsidRDefault="00544069">
          <w:pPr>
            <w:pStyle w:val="48DC2CBCF2B8450F87A7C6C9A827FA18"/>
          </w:pPr>
          <w:r w:rsidRPr="00FD7C80">
            <w:rPr>
              <w:lang w:bidi="es-ES"/>
            </w:rPr>
            <w:t>Actividades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88"/>
    <w:rsid w:val="00544069"/>
    <w:rsid w:val="00A7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E269F1CCC047F5B8F259B45C081424">
    <w:name w:val="0FE269F1CCC047F5B8F259B45C081424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5BBA5674592F49FBA146DDF314B67A81">
    <w:name w:val="5BBA5674592F49FBA146DDF314B67A81"/>
  </w:style>
  <w:style w:type="paragraph" w:customStyle="1" w:styleId="01D7F5B65AEF4C48AADAB105B49F818F">
    <w:name w:val="01D7F5B65AEF4C48AADAB105B49F818F"/>
  </w:style>
  <w:style w:type="paragraph" w:customStyle="1" w:styleId="1556393A4A174C039782DB82DD67717C">
    <w:name w:val="1556393A4A174C039782DB82DD67717C"/>
  </w:style>
  <w:style w:type="paragraph" w:customStyle="1" w:styleId="23423924D4374D11B4033A321B618DC7">
    <w:name w:val="23423924D4374D11B4033A321B618DC7"/>
  </w:style>
  <w:style w:type="paragraph" w:customStyle="1" w:styleId="171A369E2A1D4E5893F8B7F7881F5C94">
    <w:name w:val="171A369E2A1D4E5893F8B7F7881F5C94"/>
  </w:style>
  <w:style w:type="paragraph" w:customStyle="1" w:styleId="FBA4A46BE56E46CBB8844F0164876D2C">
    <w:name w:val="FBA4A46BE56E46CBB8844F0164876D2C"/>
  </w:style>
  <w:style w:type="paragraph" w:customStyle="1" w:styleId="F8C4BDE5B5B34D669711261A5BB09BA7">
    <w:name w:val="F8C4BDE5B5B34D669711261A5BB09BA7"/>
  </w:style>
  <w:style w:type="paragraph" w:customStyle="1" w:styleId="E04B0A102C7E45AC93D28F9AFB7EF1B6">
    <w:name w:val="E04B0A102C7E45AC93D28F9AFB7EF1B6"/>
  </w:style>
  <w:style w:type="paragraph" w:customStyle="1" w:styleId="0F2E4C42159D4C3E8853A2258E26D200">
    <w:name w:val="0F2E4C42159D4C3E8853A2258E26D200"/>
  </w:style>
  <w:style w:type="paragraph" w:customStyle="1" w:styleId="09F6CC0BDD0A44B1AB6FF9E70FD07B47">
    <w:name w:val="09F6CC0BDD0A44B1AB6FF9E70FD07B47"/>
  </w:style>
  <w:style w:type="paragraph" w:customStyle="1" w:styleId="02EBC8989E3948B1AE436624236BCC27">
    <w:name w:val="02EBC8989E3948B1AE436624236BCC27"/>
  </w:style>
  <w:style w:type="paragraph" w:customStyle="1" w:styleId="0FA669734A7842E5B9C211BE6238152C">
    <w:name w:val="0FA669734A7842E5B9C211BE6238152C"/>
  </w:style>
  <w:style w:type="paragraph" w:customStyle="1" w:styleId="FE05955F0E1149A4908E57B5ADE983FA">
    <w:name w:val="FE05955F0E1149A4908E57B5ADE983FA"/>
  </w:style>
  <w:style w:type="paragraph" w:customStyle="1" w:styleId="793A56431BA44255AFC1CC7AA9A8A79F">
    <w:name w:val="793A56431BA44255AFC1CC7AA9A8A79F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06E1C7E48B2A40B3AAC7B9F2CDA1D33F">
    <w:name w:val="06E1C7E48B2A40B3AAC7B9F2CDA1D33F"/>
  </w:style>
  <w:style w:type="paragraph" w:customStyle="1" w:styleId="044A3B8152E64BA0B461DE391198A252">
    <w:name w:val="044A3B8152E64BA0B461DE391198A252"/>
  </w:style>
  <w:style w:type="paragraph" w:customStyle="1" w:styleId="2AEBDD4A498C4E35B434DAF373F8E869">
    <w:name w:val="2AEBDD4A498C4E35B434DAF373F8E869"/>
  </w:style>
  <w:style w:type="paragraph" w:customStyle="1" w:styleId="E34EF27D8FC44AE1A16C428679CE8974">
    <w:name w:val="E34EF27D8FC44AE1A16C428679CE8974"/>
  </w:style>
  <w:style w:type="paragraph" w:customStyle="1" w:styleId="7C047524821B4BAAA238C8B38F2A4AD4">
    <w:name w:val="7C047524821B4BAAA238C8B38F2A4AD4"/>
  </w:style>
  <w:style w:type="paragraph" w:customStyle="1" w:styleId="306797D3788D4B118758A5C08A46A906">
    <w:name w:val="306797D3788D4B118758A5C08A46A906"/>
  </w:style>
  <w:style w:type="paragraph" w:customStyle="1" w:styleId="8EB5A5705AC74308A893992E609BBD03">
    <w:name w:val="8EB5A5705AC74308A893992E609BBD03"/>
  </w:style>
  <w:style w:type="paragraph" w:customStyle="1" w:styleId="52D961BE81E84C73B83D256F5DC8064D">
    <w:name w:val="52D961BE81E84C73B83D256F5DC8064D"/>
  </w:style>
  <w:style w:type="paragraph" w:customStyle="1" w:styleId="369ABE39D5694EE3A1DB9A5495E2163C">
    <w:name w:val="369ABE39D5694EE3A1DB9A5495E2163C"/>
  </w:style>
  <w:style w:type="paragraph" w:customStyle="1" w:styleId="647319CAEC26468595D9B5AE3829BDE8">
    <w:name w:val="647319CAEC26468595D9B5AE3829BDE8"/>
  </w:style>
  <w:style w:type="paragraph" w:customStyle="1" w:styleId="BF253C9A2C1C4F409385349DEA0AF66A">
    <w:name w:val="BF253C9A2C1C4F409385349DEA0AF66A"/>
  </w:style>
  <w:style w:type="paragraph" w:customStyle="1" w:styleId="C9CCB95CE005452CB45523F4E0395FD8">
    <w:name w:val="C9CCB95CE005452CB45523F4E0395FD8"/>
  </w:style>
  <w:style w:type="paragraph" w:customStyle="1" w:styleId="96765F968CB9472FAE3AFFB8CC157F9A">
    <w:name w:val="96765F968CB9472FAE3AFFB8CC157F9A"/>
  </w:style>
  <w:style w:type="paragraph" w:customStyle="1" w:styleId="7F7980DDF3ED4CAAA25B7ED4A840BDB5">
    <w:name w:val="7F7980DDF3ED4CAAA25B7ED4A840BDB5"/>
  </w:style>
  <w:style w:type="paragraph" w:customStyle="1" w:styleId="BC5A64136FA84429B61250B1782A2E8C">
    <w:name w:val="BC5A64136FA84429B61250B1782A2E8C"/>
  </w:style>
  <w:style w:type="paragraph" w:customStyle="1" w:styleId="3EC5864DD4F0449ABF66F11BBC2BDFCF">
    <w:name w:val="3EC5864DD4F0449ABF66F11BBC2BDFCF"/>
  </w:style>
  <w:style w:type="paragraph" w:customStyle="1" w:styleId="A16EE148C0F247869D56453FCCA324AD">
    <w:name w:val="A16EE148C0F247869D56453FCCA324AD"/>
  </w:style>
  <w:style w:type="paragraph" w:customStyle="1" w:styleId="837A6B5C2B4C420EA3B3E65AD607C211">
    <w:name w:val="837A6B5C2B4C420EA3B3E65AD607C211"/>
  </w:style>
  <w:style w:type="paragraph" w:customStyle="1" w:styleId="72AE46FD01EC4DA0A6F9C38CDC7F9AEB">
    <w:name w:val="72AE46FD01EC4DA0A6F9C38CDC7F9AEB"/>
  </w:style>
  <w:style w:type="paragraph" w:customStyle="1" w:styleId="39374BC88D704CFB9B0CAB2687C4B91A">
    <w:name w:val="39374BC88D704CFB9B0CAB2687C4B91A"/>
  </w:style>
  <w:style w:type="paragraph" w:customStyle="1" w:styleId="AC561FB4BB7B4D129560F9E9A6EFF5AD">
    <w:name w:val="AC561FB4BB7B4D129560F9E9A6EFF5AD"/>
  </w:style>
  <w:style w:type="paragraph" w:customStyle="1" w:styleId="CB0A6C6A688647E8A26944D99987C61E">
    <w:name w:val="CB0A6C6A688647E8A26944D99987C61E"/>
  </w:style>
  <w:style w:type="paragraph" w:customStyle="1" w:styleId="7463AE0C0BDF40789961246451E4E162">
    <w:name w:val="7463AE0C0BDF40789961246451E4E162"/>
  </w:style>
  <w:style w:type="paragraph" w:customStyle="1" w:styleId="59C4FB1EC6664BC884C4B13D323A3451">
    <w:name w:val="59C4FB1EC6664BC884C4B13D323A3451"/>
  </w:style>
  <w:style w:type="paragraph" w:customStyle="1" w:styleId="48DC2CBCF2B8450F87A7C6C9A827FA18">
    <w:name w:val="48DC2CBCF2B8450F87A7C6C9A827FA18"/>
  </w:style>
  <w:style w:type="paragraph" w:customStyle="1" w:styleId="487C2E7464D545CFAE7C7071B02FDECC">
    <w:name w:val="487C2E7464D545CFAE7C7071B02FDECC"/>
  </w:style>
  <w:style w:type="paragraph" w:customStyle="1" w:styleId="E9E47FE45999484DB9E07AD4E919E8A3">
    <w:name w:val="E9E47FE45999484DB9E07AD4E919E8A3"/>
    <w:rsid w:val="00A75188"/>
  </w:style>
  <w:style w:type="paragraph" w:customStyle="1" w:styleId="A82B7C68920F475AB0E4980535986B42">
    <w:name w:val="A82B7C68920F475AB0E4980535986B42"/>
    <w:rsid w:val="00A751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{52334553-98AF-4FE1-9A53-7C40D397CA0B}tf16402488_win32</Template>
  <TotalTime>0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2021-01-04T16:15:00Z</dcterms:created>
  <dcterms:modified xsi:type="dcterms:W3CDTF">2021-01-04T20:27:00Z</dcterms:modified>
  <cp:category/>
</cp:coreProperties>
</file>